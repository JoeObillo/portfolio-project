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CAE0E" w14:textId="141905CA" w:rsidR="00D67D16" w:rsidRPr="00AE6ECA" w:rsidRDefault="00A06949" w:rsidP="00EA2EA7">
      <w:pPr>
        <w:jc w:val="both"/>
        <w:rPr>
          <w:color w:val="auto"/>
        </w:rPr>
        <w:sectPr w:rsidR="00D67D16" w:rsidRPr="00AE6ECA" w:rsidSect="0030634D">
          <w:headerReference w:type="default" r:id="rId10"/>
          <w:type w:val="continuous"/>
          <w:pgSz w:w="12240" w:h="15840"/>
          <w:pgMar w:top="900" w:right="1080" w:bottom="0" w:left="1080" w:header="720" w:footer="720" w:gutter="0"/>
          <w:cols w:num="3" w:space="67"/>
          <w:docGrid w:linePitch="360"/>
        </w:sectPr>
      </w:pPr>
      <w:r w:rsidRPr="00D67D16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B73D96A" wp14:editId="5DA6BCD0">
                <wp:simplePos x="0" y="0"/>
                <wp:positionH relativeFrom="column">
                  <wp:posOffset>-692150</wp:posOffset>
                </wp:positionH>
                <wp:positionV relativeFrom="paragraph">
                  <wp:posOffset>-596900</wp:posOffset>
                </wp:positionV>
                <wp:extent cx="7772400" cy="10058400"/>
                <wp:effectExtent l="0" t="0" r="0" b="0"/>
                <wp:wrapNone/>
                <wp:docPr id="43873307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171B3" id="Rectangle 1" o:spid="_x0000_s1026" alt="&quot;&quot;" style="position:absolute;margin-left:-54.5pt;margin-top:-47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" filled="f" stroked="f" strokeweight="1pt">
                <w10:anchorlock/>
              </v:rect>
            </w:pict>
          </mc:Fallback>
        </mc:AlternateContent>
      </w:r>
    </w:p>
    <w:p w14:paraId="6F7C07E4" w14:textId="392A683D" w:rsidR="0017455A" w:rsidRPr="0017455A" w:rsidRDefault="00B267CE" w:rsidP="0017455A">
      <w:pPr>
        <w:spacing w:line="240" w:lineRule="auto"/>
        <w:ind w:left="-720"/>
        <w:jc w:val="both"/>
        <w:textAlignment w:val="baseline"/>
        <w:rPr>
          <w:rFonts w:ascii="Segoe UI" w:eastAsia="Times New Roman" w:hAnsi="Segoe UI" w:cs="Segoe UI"/>
          <w:b/>
          <w:bCs/>
          <w:caps/>
          <w:color w:val="266044"/>
          <w:sz w:val="18"/>
          <w:szCs w:val="18"/>
          <w:lang w:val="en-IN" w:eastAsia="en-IN"/>
        </w:rPr>
      </w:pPr>
      <w:r>
        <w:rPr>
          <w:rFonts w:ascii="Calibri" w:eastAsia="Times New Roman" w:hAnsi="Calibri" w:cs="Calibri"/>
          <w:b/>
          <w:bCs/>
          <w:caps/>
          <w:color w:val="auto"/>
          <w:sz w:val="48"/>
          <w:szCs w:val="48"/>
          <w:lang w:eastAsia="en-IN"/>
        </w:rPr>
        <w:t>JOEWEN ARABELLE OBILLO</w:t>
      </w:r>
      <w:r w:rsidR="0017455A" w:rsidRPr="0017455A">
        <w:rPr>
          <w:rFonts w:ascii="Calibri" w:eastAsia="Times New Roman" w:hAnsi="Calibri" w:cs="Calibri"/>
          <w:b/>
          <w:bCs/>
          <w:caps/>
          <w:color w:val="auto"/>
          <w:sz w:val="48"/>
          <w:szCs w:val="48"/>
          <w:lang w:val="en-IN" w:eastAsia="en-IN"/>
        </w:rPr>
        <w:t> </w:t>
      </w:r>
    </w:p>
    <w:tbl>
      <w:tblPr>
        <w:tblW w:w="11464" w:type="dxa"/>
        <w:tblInd w:w="-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64"/>
      </w:tblGrid>
      <w:tr w:rsidR="0017455A" w:rsidRPr="0017455A" w14:paraId="4A33EFDD" w14:textId="77777777" w:rsidTr="00755B51">
        <w:trPr>
          <w:trHeight w:val="263"/>
        </w:trPr>
        <w:tc>
          <w:tcPr>
            <w:tcW w:w="1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79BE2" w14:textId="5E295288" w:rsidR="0017455A" w:rsidRPr="0017455A" w:rsidRDefault="00B267CE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66044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>Cebu City, Philippines</w:t>
            </w:r>
            <w:r w:rsidR="0017455A" w:rsidRPr="0017455A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 xml:space="preserve"> | </w:t>
            </w:r>
            <w:r w:rsidR="0017455A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>Phone Number</w:t>
            </w:r>
            <w:r w:rsidR="0017455A" w:rsidRPr="0017455A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 xml:space="preserve"> </w:t>
            </w:r>
            <w:r w:rsidR="0017455A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 xml:space="preserve">| </w:t>
            </w:r>
            <w:r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>obillojoewen@gmail.com</w:t>
            </w:r>
          </w:p>
        </w:tc>
      </w:tr>
      <w:tr w:rsidR="0017455A" w:rsidRPr="0017455A" w14:paraId="37E586C6" w14:textId="77777777" w:rsidTr="00755B51">
        <w:trPr>
          <w:trHeight w:val="61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4585C50E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</w:tc>
      </w:tr>
      <w:tr w:rsidR="0017455A" w:rsidRPr="0017455A" w14:paraId="2F437BC0" w14:textId="77777777" w:rsidTr="00755B51">
        <w:trPr>
          <w:trHeight w:val="123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7B7027DA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b/>
                <w:bCs/>
                <w:caps/>
                <w:color w:val="auto"/>
                <w:sz w:val="18"/>
                <w:szCs w:val="18"/>
                <w:lang w:val="en-IN" w:eastAsia="en-IN"/>
              </w:rPr>
              <w:t> </w:t>
            </w:r>
          </w:p>
          <w:p w14:paraId="18B5D2CE" w14:textId="77777777" w:rsidR="0017455A" w:rsidRPr="0017455A" w:rsidRDefault="0017455A" w:rsidP="00CB62BF">
            <w:pPr>
              <w:spacing w:line="360" w:lineRule="auto"/>
              <w:rPr>
                <w:rFonts w:eastAsia="Times New Roman" w:cstheme="minorHAnsi"/>
                <w:b/>
                <w:bCs/>
                <w:color w:val="266044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aps/>
                <w:color w:val="auto"/>
                <w:sz w:val="32"/>
                <w:szCs w:val="32"/>
              </w:rPr>
              <w:t>OBJECTIVE </w:t>
            </w:r>
          </w:p>
          <w:p w14:paraId="4429403D" w14:textId="77777777" w:rsidR="0017455A" w:rsidRDefault="00B267CE" w:rsidP="00B267CE">
            <w:p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</w:pPr>
            <w:r w:rsidRPr="00B267CE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I am a highly motivated and results-oriented software engineer with a strong foundation in both front-end development and database management. I possess a deep understanding of user experience (UX) principles and a keen eye for creating intuitive and visually appealing interfaces. Additionally, my expertise in database design and optimization allows me to ensure efficient data storage, retrieval, and manipulation.</w:t>
            </w:r>
            <w:r w:rsidR="0017455A"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  <w:r w:rsidRPr="00B267CE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I am eager to contribute my full-stack development skills to a dynamic and innovative team environment. I thrive on challenges and am committed to continuous learning and improvement. My collaborative nature and strong communication skills enable me to work effectively with designers, back-end developers, and other stakeholders to deliver top-notch web applications.</w:t>
            </w:r>
          </w:p>
          <w:p w14:paraId="39FFB096" w14:textId="77777777" w:rsidR="001B7FC3" w:rsidRDefault="001B7FC3" w:rsidP="00B267CE">
            <w:p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</w:pPr>
          </w:p>
          <w:p w14:paraId="42CC3614" w14:textId="3DD482F5" w:rsidR="00B267CE" w:rsidRPr="0017455A" w:rsidRDefault="00B267CE" w:rsidP="00B267CE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</w:p>
        </w:tc>
      </w:tr>
      <w:tr w:rsidR="0017455A" w:rsidRPr="0017455A" w14:paraId="0B4650BB" w14:textId="77777777" w:rsidTr="00755B51">
        <w:trPr>
          <w:trHeight w:val="123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4AEF5076" w14:textId="58EDD687" w:rsidR="0017455A" w:rsidRPr="0017455A" w:rsidRDefault="0017455A" w:rsidP="0017455A">
            <w:pPr>
              <w:spacing w:before="240" w:line="240" w:lineRule="auto"/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  <w:t>VIDEO</w:t>
            </w:r>
            <w:r w:rsidRPr="0017455A">
              <w:rPr>
                <w:rFonts w:eastAsia="Times New Roman" w:cstheme="minorHAnsi"/>
                <w:b/>
                <w:bCs/>
                <w:color w:val="auto"/>
                <w:spacing w:val="-10"/>
                <w:sz w:val="32"/>
                <w:szCs w:val="32"/>
              </w:rPr>
              <w:t xml:space="preserve"> </w:t>
            </w: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  <w:t>INTRODUCTION</w:t>
            </w:r>
          </w:p>
          <w:p w14:paraId="59EEA54B" w14:textId="3BCF25D6" w:rsidR="0017455A" w:rsidRPr="00F107AE" w:rsidRDefault="00F107AE" w:rsidP="0017455A">
            <w:pPr>
              <w:widowControl w:val="0"/>
              <w:autoSpaceDE w:val="0"/>
              <w:autoSpaceDN w:val="0"/>
              <w:spacing w:before="2" w:line="240" w:lineRule="auto"/>
              <w:ind w:left="21"/>
              <w:rPr>
                <w:rFonts w:ascii="Calibri" w:eastAsia="Calibri" w:hAnsi="Calibri" w:cs="Calibri"/>
                <w:color w:val="0017B1" w:themeColor="accent1" w:themeTint="BF"/>
              </w:rPr>
            </w:pPr>
            <w:hyperlink r:id="rId11" w:history="1">
              <w:r w:rsidRPr="00F107AE">
                <w:rPr>
                  <w:rStyle w:val="Hyperlink"/>
                  <w:rFonts w:ascii="Calibri" w:eastAsia="Calibri" w:hAnsi="Calibri" w:cs="Calibri"/>
                  <w:color w:val="0017B1" w:themeColor="accent1" w:themeTint="BF"/>
                  <w:spacing w:val="-7"/>
                </w:rPr>
                <w:t>Joewen Arabelle Obillo - Introduction</w:t>
              </w:r>
            </w:hyperlink>
          </w:p>
          <w:p w14:paraId="334813B3" w14:textId="77777777" w:rsidR="0017455A" w:rsidRPr="0017455A" w:rsidRDefault="0017455A" w:rsidP="0017455A">
            <w:pPr>
              <w:widowControl w:val="0"/>
              <w:autoSpaceDE w:val="0"/>
              <w:autoSpaceDN w:val="0"/>
              <w:spacing w:before="10" w:line="240" w:lineRule="auto"/>
              <w:rPr>
                <w:rFonts w:ascii="Trebuchet MS" w:eastAsia="Calibri" w:hAnsi="Calibri" w:cs="Calibri"/>
                <w:b/>
                <w:color w:val="auto"/>
                <w:sz w:val="21"/>
              </w:rPr>
            </w:pPr>
          </w:p>
          <w:p w14:paraId="6F28919E" w14:textId="77777777" w:rsidR="0017455A" w:rsidRPr="0017455A" w:rsidRDefault="0017455A" w:rsidP="0017455A">
            <w:pPr>
              <w:spacing w:line="240" w:lineRule="auto"/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  <w:t>PORTFOLIO</w:t>
            </w:r>
          </w:p>
          <w:p w14:paraId="02674134" w14:textId="59C73C94" w:rsidR="0017455A" w:rsidRPr="0017455A" w:rsidRDefault="00F107AE" w:rsidP="0017455A">
            <w:pPr>
              <w:widowControl w:val="0"/>
              <w:autoSpaceDE w:val="0"/>
              <w:autoSpaceDN w:val="0"/>
              <w:ind w:left="21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0000FF"/>
                <w:spacing w:val="-3"/>
                <w:u w:val="single" w:color="0000FF"/>
              </w:rPr>
              <w:t>Joewen Arabelle Obillo</w:t>
            </w:r>
            <w:r w:rsidR="0017455A" w:rsidRPr="0017455A">
              <w:rPr>
                <w:rFonts w:ascii="Calibri" w:eastAsia="Calibri" w:hAnsi="Calibri" w:cs="Calibri"/>
                <w:color w:val="0000FF"/>
                <w:spacing w:val="-3"/>
                <w:u w:val="single" w:color="0000FF"/>
              </w:rPr>
              <w:t xml:space="preserve"> </w:t>
            </w:r>
            <w:r w:rsidR="0017455A" w:rsidRPr="0017455A">
              <w:rPr>
                <w:rFonts w:ascii="Calibri" w:eastAsia="Calibri" w:hAnsi="Calibri" w:cs="Calibri"/>
                <w:color w:val="0000FF"/>
                <w:u w:val="single" w:color="0000FF"/>
              </w:rPr>
              <w:t>-</w:t>
            </w:r>
            <w:r w:rsidR="0017455A" w:rsidRPr="0017455A">
              <w:rPr>
                <w:rFonts w:ascii="Calibri" w:eastAsia="Calibri" w:hAnsi="Calibri" w:cs="Calibri"/>
                <w:color w:val="0000FF"/>
                <w:spacing w:val="-5"/>
                <w:u w:val="single" w:color="0000FF"/>
              </w:rPr>
              <w:t xml:space="preserve"> </w:t>
            </w:r>
            <w:r w:rsidR="0017455A" w:rsidRPr="0017455A">
              <w:rPr>
                <w:rFonts w:ascii="Calibri" w:eastAsia="Calibri" w:hAnsi="Calibri" w:cs="Calibri"/>
                <w:color w:val="0000FF"/>
                <w:u w:val="single" w:color="0000FF"/>
              </w:rPr>
              <w:t>Portfolio</w:t>
            </w:r>
          </w:p>
          <w:p w14:paraId="4E3D2375" w14:textId="77777777" w:rsidR="0017455A" w:rsidRPr="0017455A" w:rsidRDefault="0017455A" w:rsidP="0017455A">
            <w:pPr>
              <w:widowControl w:val="0"/>
              <w:autoSpaceDE w:val="0"/>
              <w:autoSpaceDN w:val="0"/>
              <w:spacing w:before="9" w:line="240" w:lineRule="auto"/>
              <w:rPr>
                <w:rFonts w:ascii="Trebuchet MS" w:eastAsia="Calibri" w:hAnsi="Calibri" w:cs="Calibri"/>
                <w:b/>
                <w:color w:val="auto"/>
              </w:rPr>
            </w:pPr>
          </w:p>
          <w:p w14:paraId="1A8628DC" w14:textId="77777777" w:rsidR="0017455A" w:rsidRPr="0017455A" w:rsidRDefault="0017455A" w:rsidP="0017455A">
            <w:pPr>
              <w:spacing w:line="240" w:lineRule="auto"/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  <w:t>LINKEDIN</w:t>
            </w:r>
          </w:p>
          <w:p w14:paraId="27DA32E0" w14:textId="41558519" w:rsidR="0017455A" w:rsidRPr="005B0678" w:rsidRDefault="00F107AE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942" w:themeColor="accent1"/>
                <w:sz w:val="24"/>
                <w:szCs w:val="24"/>
                <w:lang w:val="en-IN" w:eastAsia="en-IN"/>
              </w:rPr>
            </w:pPr>
            <w:hyperlink r:id="rId12" w:history="1">
              <w:r w:rsidR="005B0678" w:rsidRPr="005B0678">
                <w:rPr>
                  <w:rStyle w:val="Hyperlink"/>
                  <w:rFonts w:ascii="Calibri" w:eastAsia="Times New Roman" w:hAnsi="Calibri" w:cs="Calibri"/>
                  <w:color w:val="0017B1" w:themeColor="accent1" w:themeTint="BF"/>
                  <w:szCs w:val="20"/>
                  <w:lang w:val="en-IN" w:eastAsia="en-IN"/>
                </w:rPr>
                <w:t>Joewen Arabelle Obillo - LinkedIn</w:t>
              </w:r>
            </w:hyperlink>
          </w:p>
          <w:p w14:paraId="78DE82A1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</w:tc>
      </w:tr>
      <w:tr w:rsidR="0017455A" w:rsidRPr="0017455A" w14:paraId="75862B20" w14:textId="77777777" w:rsidTr="00755B51">
        <w:trPr>
          <w:trHeight w:val="154"/>
        </w:trPr>
        <w:tc>
          <w:tcPr>
            <w:tcW w:w="11464" w:type="dxa"/>
            <w:tcBorders>
              <w:top w:val="single" w:sz="24" w:space="0" w:color="53BB89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93BB53" w14:textId="632CD084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</w:p>
        </w:tc>
      </w:tr>
      <w:tr w:rsidR="0017455A" w:rsidRPr="0017455A" w14:paraId="0EE1F245" w14:textId="77777777" w:rsidTr="00755B51">
        <w:trPr>
          <w:trHeight w:val="1361"/>
        </w:trPr>
        <w:tc>
          <w:tcPr>
            <w:tcW w:w="1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3171DF" w14:textId="77777777" w:rsidR="0017455A" w:rsidRPr="0017455A" w:rsidRDefault="0017455A" w:rsidP="00CB62BF">
            <w:pPr>
              <w:spacing w:line="360" w:lineRule="auto"/>
              <w:jc w:val="both"/>
              <w:textAlignment w:val="baseline"/>
              <w:rPr>
                <w:rFonts w:eastAsia="Times New Roman" w:cstheme="minorHAnsi"/>
                <w:b/>
                <w:bCs/>
                <w:color w:val="auto"/>
                <w:sz w:val="32"/>
                <w:szCs w:val="32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b/>
                <w:bCs/>
                <w:caps/>
                <w:color w:val="auto"/>
                <w:sz w:val="32"/>
                <w:szCs w:val="32"/>
                <w:lang w:eastAsia="en-IN"/>
              </w:rPr>
              <w:t>​​</w:t>
            </w: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  <w:lang w:val="en-IN" w:eastAsia="en-IN"/>
              </w:rPr>
              <w:t>EDUCATION​ </w:t>
            </w:r>
          </w:p>
          <w:p w14:paraId="7EEA4C9A" w14:textId="7DB24129" w:rsidR="0017455A" w:rsidRPr="0017455A" w:rsidRDefault="001B7FC3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>Bachelor of Science in Information Technology</w:t>
            </w:r>
            <w:r w:rsidR="0017455A" w:rsidRPr="0017455A"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 xml:space="preserve"> | University </w:t>
            </w:r>
            <w:r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>of Cebu - Banilad</w:t>
            </w:r>
            <w:r w:rsidR="0017455A"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  <w:p w14:paraId="7D89B2EB" w14:textId="4EAFC631" w:rsidR="0017455A" w:rsidRPr="0017455A" w:rsidRDefault="001B7FC3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2023 - Present</w:t>
            </w:r>
          </w:p>
          <w:p w14:paraId="26A1CEB1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  <w:p w14:paraId="6BC54DD5" w14:textId="642028EC" w:rsidR="0017455A" w:rsidRPr="0017455A" w:rsidRDefault="001B7FC3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>Applied Degree in Software Engineering</w:t>
            </w:r>
            <w:r w:rsidR="0017455A" w:rsidRPr="0017455A"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 xml:space="preserve"> | </w:t>
            </w:r>
            <w:r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>Lithan EduClaas</w:t>
            </w:r>
          </w:p>
          <w:p w14:paraId="2FF75486" w14:textId="77777777" w:rsidR="0017455A" w:rsidRDefault="00B267CE" w:rsidP="0017455A">
            <w:p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2023</w:t>
            </w:r>
            <w:r w:rsidR="0017455A" w:rsidRPr="0017455A"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 xml:space="preserve"> – </w:t>
            </w:r>
            <w:r w:rsidR="001B7FC3"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Present</w:t>
            </w:r>
          </w:p>
          <w:p w14:paraId="43841952" w14:textId="77777777" w:rsidR="00E570F2" w:rsidRDefault="00E570F2" w:rsidP="0017455A">
            <w:p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266044"/>
                <w:szCs w:val="20"/>
                <w:lang w:val="en-IN" w:eastAsia="en-IN"/>
              </w:rPr>
            </w:pPr>
          </w:p>
          <w:p w14:paraId="3DCC4451" w14:textId="14D74538" w:rsidR="00E570F2" w:rsidRPr="0017455A" w:rsidRDefault="00E570F2" w:rsidP="00E570F2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>Majored in Information and Communications Technology | Vicente Madrigal Integrated School</w:t>
            </w:r>
          </w:p>
          <w:p w14:paraId="4CD7D3B7" w14:textId="465D6B69" w:rsidR="00E570F2" w:rsidRPr="0017455A" w:rsidRDefault="00E570F2" w:rsidP="00E570F2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2020 - 2022</w:t>
            </w:r>
          </w:p>
        </w:tc>
      </w:tr>
      <w:tr w:rsidR="0017455A" w:rsidRPr="0017455A" w14:paraId="69C2B90A" w14:textId="77777777" w:rsidTr="00755B51">
        <w:trPr>
          <w:trHeight w:val="61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0D17EBEE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 w:val="16"/>
                <w:szCs w:val="16"/>
                <w:lang w:val="en-IN" w:eastAsia="en-IN"/>
              </w:rPr>
              <w:t> </w:t>
            </w:r>
          </w:p>
        </w:tc>
      </w:tr>
      <w:tr w:rsidR="0017455A" w:rsidRPr="0017455A" w14:paraId="61531526" w14:textId="77777777" w:rsidTr="00755B51">
        <w:trPr>
          <w:trHeight w:val="170"/>
        </w:trPr>
        <w:tc>
          <w:tcPr>
            <w:tcW w:w="11464" w:type="dxa"/>
            <w:tcBorders>
              <w:top w:val="single" w:sz="24" w:space="0" w:color="53BB89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19B95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  <w:p w14:paraId="65FA92FF" w14:textId="77777777" w:rsidR="0017455A" w:rsidRPr="0017455A" w:rsidRDefault="0017455A" w:rsidP="00CB62BF">
            <w:pPr>
              <w:spacing w:line="360" w:lineRule="auto"/>
              <w:rPr>
                <w:rFonts w:eastAsia="Times New Roman" w:cstheme="minorHAnsi"/>
                <w:b/>
                <w:bCs/>
                <w:color w:val="266044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aps/>
                <w:color w:val="auto"/>
                <w:sz w:val="32"/>
                <w:szCs w:val="32"/>
              </w:rPr>
              <w:t>SKILLS </w:t>
            </w:r>
          </w:p>
          <w:tbl>
            <w:tblPr>
              <w:tblW w:w="10099" w:type="dxa"/>
              <w:tblInd w:w="2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85"/>
              <w:gridCol w:w="2551"/>
              <w:gridCol w:w="2268"/>
              <w:gridCol w:w="1452"/>
              <w:gridCol w:w="1343"/>
            </w:tblGrid>
            <w:tr w:rsidR="0017455A" w:rsidRPr="0017455A" w14:paraId="2ED093A2" w14:textId="77777777" w:rsidTr="0017455A">
              <w:trPr>
                <w:trHeight w:val="216"/>
              </w:trPr>
              <w:tc>
                <w:tcPr>
                  <w:tcW w:w="2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E621D1" w14:textId="086F1982" w:rsidR="0017455A" w:rsidRPr="0017455A" w:rsidRDefault="00B267CE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HTML</w:t>
                  </w:r>
                </w:p>
                <w:p w14:paraId="61D83E46" w14:textId="2540C9D6" w:rsidR="0017455A" w:rsidRPr="0017455A" w:rsidRDefault="00B267CE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CSS</w:t>
                  </w:r>
                </w:p>
                <w:p w14:paraId="3FD9EF54" w14:textId="23EE68A4" w:rsidR="0017455A" w:rsidRPr="0017455A" w:rsidRDefault="00B267CE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JavaScript</w:t>
                  </w:r>
                </w:p>
                <w:p w14:paraId="26BF3293" w14:textId="29DE6A6C" w:rsidR="0017455A" w:rsidRPr="0017455A" w:rsidRDefault="00B267CE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Bootstrap</w:t>
                  </w:r>
                </w:p>
                <w:p w14:paraId="4EA97476" w14:textId="299C7DD8" w:rsidR="0017455A" w:rsidRPr="0017455A" w:rsidRDefault="00B267CE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Java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13F8D7" w14:textId="39A71696" w:rsidR="0017455A" w:rsidRPr="001B7FC3" w:rsidRDefault="00B267CE" w:rsidP="001B7FC3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MySQL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31ED87" w14:textId="36C68B31" w:rsidR="0017455A" w:rsidRPr="0017455A" w:rsidRDefault="0017455A" w:rsidP="001B7FC3">
                  <w:pPr>
                    <w:spacing w:line="240" w:lineRule="auto"/>
                    <w:ind w:left="360"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</w:p>
              </w:tc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724915" w14:textId="77777777" w:rsidR="0017455A" w:rsidRPr="0017455A" w:rsidRDefault="0017455A" w:rsidP="0017455A">
                  <w:pPr>
                    <w:spacing w:line="240" w:lineRule="auto"/>
                    <w:ind w:left="360" w:right="-480"/>
                    <w:jc w:val="both"/>
                    <w:textAlignment w:val="baseline"/>
                    <w:rPr>
                      <w:rFonts w:eastAsia="Times New Roman" w:cstheme="minorHAnsi"/>
                      <w:color w:val="266044"/>
                      <w:sz w:val="22"/>
                      <w:lang w:val="en-IN" w:eastAsia="en-IN"/>
                    </w:rPr>
                  </w:pPr>
                  <w:r w:rsidRPr="0017455A">
                    <w:rPr>
                      <w:rFonts w:eastAsia="Times New Roman" w:cstheme="minorHAnsi"/>
                      <w:color w:val="auto"/>
                      <w:sz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6A79D4" w14:textId="77777777" w:rsidR="0017455A" w:rsidRPr="0017455A" w:rsidRDefault="0017455A" w:rsidP="0017455A">
                  <w:pPr>
                    <w:spacing w:line="240" w:lineRule="auto"/>
                    <w:ind w:right="-480"/>
                    <w:jc w:val="both"/>
                    <w:textAlignment w:val="baseline"/>
                    <w:rPr>
                      <w:rFonts w:eastAsia="Times New Roman" w:cstheme="minorHAnsi"/>
                      <w:color w:val="266044"/>
                      <w:sz w:val="22"/>
                      <w:lang w:val="en-IN" w:eastAsia="en-IN"/>
                    </w:rPr>
                  </w:pPr>
                  <w:r w:rsidRPr="0017455A">
                    <w:rPr>
                      <w:rFonts w:eastAsia="Times New Roman" w:cstheme="minorHAnsi"/>
                      <w:color w:val="auto"/>
                      <w:sz w:val="22"/>
                      <w:lang w:val="en-IN" w:eastAsia="en-IN"/>
                    </w:rPr>
                    <w:t> </w:t>
                  </w:r>
                </w:p>
              </w:tc>
            </w:tr>
          </w:tbl>
          <w:p w14:paraId="12BC6A9F" w14:textId="6C4E2EA2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</w:p>
        </w:tc>
      </w:tr>
      <w:tr w:rsidR="0017455A" w:rsidRPr="0017455A" w14:paraId="21179B63" w14:textId="77777777" w:rsidTr="00755B51">
        <w:trPr>
          <w:trHeight w:val="216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4B5F4645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</w:tc>
      </w:tr>
    </w:tbl>
    <w:p w14:paraId="41BCFF31" w14:textId="77777777" w:rsidR="0017455A" w:rsidRPr="0017455A" w:rsidRDefault="0017455A" w:rsidP="0017455A">
      <w:pPr>
        <w:spacing w:line="240" w:lineRule="auto"/>
        <w:jc w:val="both"/>
        <w:textAlignment w:val="baseline"/>
        <w:rPr>
          <w:rFonts w:ascii="Segoe UI" w:eastAsia="Times New Roman" w:hAnsi="Segoe UI" w:cs="Segoe UI"/>
          <w:color w:val="266044"/>
          <w:sz w:val="18"/>
          <w:szCs w:val="18"/>
          <w:lang w:val="en-IN" w:eastAsia="en-IN"/>
        </w:rPr>
      </w:pPr>
      <w:r w:rsidRPr="0017455A">
        <w:rPr>
          <w:rFonts w:ascii="Calibri" w:eastAsia="Times New Roman" w:hAnsi="Calibri" w:cs="Calibri"/>
          <w:color w:val="auto"/>
          <w:szCs w:val="20"/>
          <w:lang w:val="en-IN" w:eastAsia="en-IN"/>
        </w:rPr>
        <w:t> </w:t>
      </w:r>
    </w:p>
    <w:p w14:paraId="753B9FF1" w14:textId="77777777" w:rsidR="00595471" w:rsidRPr="00D67D16" w:rsidRDefault="00595471" w:rsidP="00305E98">
      <w:pPr>
        <w:pStyle w:val="ListBullet"/>
        <w:numPr>
          <w:ilvl w:val="0"/>
          <w:numId w:val="0"/>
        </w:numPr>
        <w:jc w:val="both"/>
        <w:rPr>
          <w:color w:val="auto"/>
        </w:rPr>
      </w:pPr>
    </w:p>
    <w:sectPr w:rsidR="00595471" w:rsidRPr="00D67D16" w:rsidSect="0030634D">
      <w:type w:val="continuous"/>
      <w:pgSz w:w="12240" w:h="15840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3FA36" w14:textId="77777777" w:rsidR="0030634D" w:rsidRDefault="0030634D" w:rsidP="00E97F0F">
      <w:r>
        <w:separator/>
      </w:r>
    </w:p>
  </w:endnote>
  <w:endnote w:type="continuationSeparator" w:id="0">
    <w:p w14:paraId="30732EFF" w14:textId="77777777" w:rsidR="0030634D" w:rsidRDefault="0030634D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8E11C" w14:textId="77777777" w:rsidR="0030634D" w:rsidRDefault="0030634D" w:rsidP="00E97F0F">
      <w:r>
        <w:separator/>
      </w:r>
    </w:p>
  </w:footnote>
  <w:footnote w:type="continuationSeparator" w:id="0">
    <w:p w14:paraId="15F67978" w14:textId="77777777" w:rsidR="0030634D" w:rsidRDefault="0030634D" w:rsidP="00E97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AB107" w14:textId="6E323218" w:rsidR="00A07189" w:rsidRDefault="000055E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6B8C0E7" wp14:editId="154F2855">
          <wp:simplePos x="0" y="0"/>
          <wp:positionH relativeFrom="margin">
            <wp:posOffset>5391785</wp:posOffset>
          </wp:positionH>
          <wp:positionV relativeFrom="topMargin">
            <wp:posOffset>133350</wp:posOffset>
          </wp:positionV>
          <wp:extent cx="1413510" cy="558800"/>
          <wp:effectExtent l="0" t="0" r="0" b="0"/>
          <wp:wrapSquare wrapText="bothSides"/>
          <wp:docPr id="881353593" name="Picture 8813535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3946751" name="Picture 15839467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3510" cy="5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82C7F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48419B"/>
    <w:multiLevelType w:val="hybridMultilevel"/>
    <w:tmpl w:val="042C82D6"/>
    <w:lvl w:ilvl="0" w:tplc="10E44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6044" w:themeColor="accent5" w:themeShade="80"/>
      </w:rPr>
    </w:lvl>
    <w:lvl w:ilvl="1" w:tplc="BA5620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6A2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7891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CF2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7037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901F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85F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825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22EC00A4"/>
    <w:multiLevelType w:val="hybridMultilevel"/>
    <w:tmpl w:val="D50486A4"/>
    <w:lvl w:ilvl="0" w:tplc="D8444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9066" w:themeColor="accent5" w:themeShade="BF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39477200">
    <w:abstractNumId w:val="3"/>
  </w:num>
  <w:num w:numId="2" w16cid:durableId="1850561498">
    <w:abstractNumId w:val="7"/>
  </w:num>
  <w:num w:numId="3" w16cid:durableId="1439131869">
    <w:abstractNumId w:val="5"/>
  </w:num>
  <w:num w:numId="4" w16cid:durableId="522599447">
    <w:abstractNumId w:val="0"/>
  </w:num>
  <w:num w:numId="5" w16cid:durableId="1779566287">
    <w:abstractNumId w:val="1"/>
  </w:num>
  <w:num w:numId="6" w16cid:durableId="2006325930">
    <w:abstractNumId w:val="6"/>
  </w:num>
  <w:num w:numId="7" w16cid:durableId="1117724696">
    <w:abstractNumId w:val="0"/>
  </w:num>
  <w:num w:numId="8" w16cid:durableId="1204094986">
    <w:abstractNumId w:val="4"/>
  </w:num>
  <w:num w:numId="9" w16cid:durableId="1305546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84"/>
    <w:rsid w:val="000023FF"/>
    <w:rsid w:val="000055EB"/>
    <w:rsid w:val="00035205"/>
    <w:rsid w:val="00064367"/>
    <w:rsid w:val="00070D24"/>
    <w:rsid w:val="000761F2"/>
    <w:rsid w:val="000B3574"/>
    <w:rsid w:val="000B6298"/>
    <w:rsid w:val="000D5216"/>
    <w:rsid w:val="001054FD"/>
    <w:rsid w:val="0010570D"/>
    <w:rsid w:val="00147476"/>
    <w:rsid w:val="0017455A"/>
    <w:rsid w:val="00180710"/>
    <w:rsid w:val="00195EF4"/>
    <w:rsid w:val="001B0C0D"/>
    <w:rsid w:val="001B7FC3"/>
    <w:rsid w:val="001C308F"/>
    <w:rsid w:val="001D7755"/>
    <w:rsid w:val="0020295E"/>
    <w:rsid w:val="00222532"/>
    <w:rsid w:val="00252D20"/>
    <w:rsid w:val="00285F5A"/>
    <w:rsid w:val="002D6F34"/>
    <w:rsid w:val="002F2FD5"/>
    <w:rsid w:val="0030456C"/>
    <w:rsid w:val="00304FD1"/>
    <w:rsid w:val="00305E98"/>
    <w:rsid w:val="0030634D"/>
    <w:rsid w:val="00347C6E"/>
    <w:rsid w:val="00356697"/>
    <w:rsid w:val="00385FE3"/>
    <w:rsid w:val="003B446A"/>
    <w:rsid w:val="00403D54"/>
    <w:rsid w:val="00404608"/>
    <w:rsid w:val="004318EF"/>
    <w:rsid w:val="00462DB0"/>
    <w:rsid w:val="00495440"/>
    <w:rsid w:val="004D2889"/>
    <w:rsid w:val="00510684"/>
    <w:rsid w:val="00512023"/>
    <w:rsid w:val="0057527E"/>
    <w:rsid w:val="005937B7"/>
    <w:rsid w:val="00595471"/>
    <w:rsid w:val="005A4905"/>
    <w:rsid w:val="005A5DD3"/>
    <w:rsid w:val="005B0678"/>
    <w:rsid w:val="00606DF2"/>
    <w:rsid w:val="006116F4"/>
    <w:rsid w:val="00615397"/>
    <w:rsid w:val="00643E15"/>
    <w:rsid w:val="00651F22"/>
    <w:rsid w:val="00661CC4"/>
    <w:rsid w:val="006B3609"/>
    <w:rsid w:val="006C7B3E"/>
    <w:rsid w:val="006E6F61"/>
    <w:rsid w:val="00732126"/>
    <w:rsid w:val="00783599"/>
    <w:rsid w:val="007971F6"/>
    <w:rsid w:val="007A5431"/>
    <w:rsid w:val="008B3A32"/>
    <w:rsid w:val="008B6187"/>
    <w:rsid w:val="008C49DB"/>
    <w:rsid w:val="008C5D5E"/>
    <w:rsid w:val="008F2D67"/>
    <w:rsid w:val="00913310"/>
    <w:rsid w:val="009A0812"/>
    <w:rsid w:val="00A06949"/>
    <w:rsid w:val="00A07189"/>
    <w:rsid w:val="00A07BB9"/>
    <w:rsid w:val="00A23A83"/>
    <w:rsid w:val="00A40DEC"/>
    <w:rsid w:val="00A66AFF"/>
    <w:rsid w:val="00AA3564"/>
    <w:rsid w:val="00AB4707"/>
    <w:rsid w:val="00AB7F84"/>
    <w:rsid w:val="00AE1FE7"/>
    <w:rsid w:val="00AE6ECA"/>
    <w:rsid w:val="00B00B32"/>
    <w:rsid w:val="00B24411"/>
    <w:rsid w:val="00B267CE"/>
    <w:rsid w:val="00B811ED"/>
    <w:rsid w:val="00B9694A"/>
    <w:rsid w:val="00BC1C12"/>
    <w:rsid w:val="00BD6F90"/>
    <w:rsid w:val="00BE4C39"/>
    <w:rsid w:val="00BF75B2"/>
    <w:rsid w:val="00C023F5"/>
    <w:rsid w:val="00C163C0"/>
    <w:rsid w:val="00C74AF9"/>
    <w:rsid w:val="00CB62BF"/>
    <w:rsid w:val="00CC0FFE"/>
    <w:rsid w:val="00CE3B09"/>
    <w:rsid w:val="00D44846"/>
    <w:rsid w:val="00D44C0E"/>
    <w:rsid w:val="00D54081"/>
    <w:rsid w:val="00D67D16"/>
    <w:rsid w:val="00E570F2"/>
    <w:rsid w:val="00E7344F"/>
    <w:rsid w:val="00E76C1C"/>
    <w:rsid w:val="00E76D1E"/>
    <w:rsid w:val="00E97F0F"/>
    <w:rsid w:val="00EA2EA7"/>
    <w:rsid w:val="00EF0426"/>
    <w:rsid w:val="00F06B66"/>
    <w:rsid w:val="00F107AE"/>
    <w:rsid w:val="00F51680"/>
    <w:rsid w:val="00F73B1E"/>
    <w:rsid w:val="00FA3628"/>
    <w:rsid w:val="00FA7765"/>
    <w:rsid w:val="00FB5FCF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9D5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5"/>
      </w:numPr>
    </w:pPr>
  </w:style>
  <w:style w:type="numbering" w:customStyle="1" w:styleId="CurrentList4">
    <w:name w:val="Current List4"/>
    <w:uiPriority w:val="99"/>
    <w:rsid w:val="00AA3564"/>
    <w:pPr>
      <w:numPr>
        <w:numId w:val="6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AB7F84"/>
    <w:rPr>
      <w:color w:val="605E5C"/>
      <w:shd w:val="clear" w:color="auto" w:fill="E1DFDD"/>
    </w:rPr>
  </w:style>
  <w:style w:type="table" w:customStyle="1" w:styleId="TableGrid1">
    <w:name w:val="Table Grid_1"/>
    <w:basedOn w:val="TableNormal"/>
    <w:uiPriority w:val="39"/>
    <w:rsid w:val="0017455A"/>
    <w:pPr>
      <w:contextualSpacing/>
    </w:pPr>
    <w:rPr>
      <w:color w:val="595959" w:themeColor="text1" w:themeTint="A6"/>
      <w:sz w:val="22"/>
      <w:szCs w:val="22"/>
    </w:rPr>
    <w:tblPr/>
  </w:style>
  <w:style w:type="table" w:customStyle="1" w:styleId="TableGrid2">
    <w:name w:val="Table Grid_2"/>
    <w:basedOn w:val="TableNormal"/>
    <w:uiPriority w:val="39"/>
    <w:rsid w:val="0017455A"/>
    <w:rPr>
      <w:rFonts w:ascii="Calibri" w:eastAsia="Calibri" w:hAnsi="Calibri" w:cs="Times New Roman"/>
      <w:kern w:val="2"/>
      <w:sz w:val="22"/>
      <w:szCs w:val="22"/>
      <w:lang w:val="en-ID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rsid w:val="005B06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joewenarabelleobill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VO1SQtdJ1PE" TargetMode="Externa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S%20Stylish%20accounting%20resume.dotx" TargetMode="External"/></Relationship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e1605d-5a6e-4447-9c94-8dbf8d0c87f7" xsi:nil="true"/>
    <MediaServiceKeyPoints xmlns="b3e0b08a-a076-49e7-90bf-3c24f7421064" xsi:nil="true"/>
    <lcf76f155ced4ddcb4097134ff3c332f xmlns="b3e0b08a-a076-49e7-90bf-3c24f7421064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0AB63967CD6488854DD89D2D85B0A" ma:contentTypeVersion="20" ma:contentTypeDescription="Create a new document." ma:contentTypeScope="" ma:versionID="83da5834355d5e85ae2a6044abb2882f">
  <xsd:schema xmlns:xsd="http://www.w3.org/2001/XMLSchema" xmlns:xs="http://www.w3.org/2001/XMLSchema" xmlns:p="http://schemas.microsoft.com/office/2006/metadata/properties" xmlns:ns1="http://schemas.microsoft.com/sharepoint/v3" xmlns:ns2="b3e0b08a-a076-49e7-90bf-3c24f7421064" xmlns:ns3="14e1605d-5a6e-4447-9c94-8dbf8d0c87f7" targetNamespace="http://schemas.microsoft.com/office/2006/metadata/properties" ma:root="true" ma:fieldsID="ea6d986467082eaf99ceca8cceb56821" ns1:_="" ns2:_="" ns3:_="">
    <xsd:import namespace="http://schemas.microsoft.com/sharepoint/v3"/>
    <xsd:import namespace="b3e0b08a-a076-49e7-90bf-3c24f7421064"/>
    <xsd:import namespace="14e1605d-5a6e-4447-9c94-8dbf8d0c87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0b08a-a076-49e7-90bf-3c24f7421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e1605d-5a6e-4447-9c94-8dbf8d0c8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cfeb41-a5a1-4b4b-987a-2188403245c1}" ma:internalName="TaxCatchAll" ma:showField="CatchAllData" ma:web="14e1605d-5a6e-4447-9c94-8dbf8d0c87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C548D7-B355-4E45-99CA-12CACF7FF4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C5BE0E-1816-478D-B13D-02A7AE57DA57}">
  <ds:schemaRefs>
    <ds:schemaRef ds:uri="http://schemas.microsoft.com/office/2006/metadata/properties"/>
    <ds:schemaRef ds:uri="http://schemas.microsoft.com/office/infopath/2007/PartnerControls"/>
    <ds:schemaRef ds:uri="14e1605d-5a6e-4447-9c94-8dbf8d0c87f7"/>
    <ds:schemaRef ds:uri="b3e0b08a-a076-49e7-90bf-3c24f7421064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D610428-DC90-4D05-8F9B-A43968E8FE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3e0b08a-a076-49e7-90bf-3c24f7421064"/>
    <ds:schemaRef ds:uri="14e1605d-5a6e-4447-9c94-8dbf8d0c8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Stylish accounting resume.dotx</Template>
  <TotalTime>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2023-06-07T11:48:00Z</dcterms:created>
  <dcterms:modified xsi:type="dcterms:W3CDTF">2024-03-15T00:58:00Z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0x010100D7A0AB63967CD6488854DD89D2D85B0A</vt:lpwstr>
  </property>
</Properties>
</file>